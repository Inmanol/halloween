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0372326"/>
    <w:bookmarkStart w:id="1" w:name="_GoBack"/>
    <w:bookmarkEnd w:id="1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42083895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E435FB">
        <w:rPr>
          <w:color w:val="1F2A6A"/>
          <w:sz w:val="40"/>
        </w:rPr>
        <w:t>UF5 - Entrega #4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7A09900E" w:rsidR="003114B6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10</w:t>
      </w:r>
      <w:r w:rsidR="00721451">
        <w:rPr>
          <w:sz w:val="28"/>
        </w:rPr>
        <w:t xml:space="preserve"> d’Octubre </w:t>
      </w:r>
      <w:r>
        <w:rPr>
          <w:sz w:val="28"/>
        </w:rPr>
        <w:t>de 2018</w:t>
      </w:r>
    </w:p>
    <w:p w14:paraId="33FB491A" w14:textId="0FBC46BB" w:rsidR="007B26A2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Versió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2" w:name="_Toc496000090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2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CD3EBA" w:rsidRPr="00160495" w14:paraId="7E5F6006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7FC28DE" w14:textId="77777777" w:rsidR="00CD3EBA" w:rsidRPr="00160495" w:rsidRDefault="00CD3EBA" w:rsidP="00DB6747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6FB88751" w14:textId="77777777" w:rsidR="00CD3EBA" w:rsidRPr="00160495" w:rsidRDefault="00CD3EBA" w:rsidP="00DB6747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152C10E2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6907BA7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48F6E" w14:textId="7074561C" w:rsidR="00CD3EBA" w:rsidRPr="00160495" w:rsidRDefault="00CD3EBA" w:rsidP="00DB6747">
            <w:r>
              <w:t>17</w:t>
            </w:r>
            <w:r w:rsidRPr="00160495">
              <w:t>/</w:t>
            </w:r>
            <w:r>
              <w:t>10</w:t>
            </w:r>
            <w:r w:rsidRPr="00160495">
              <w:t>/2017</w:t>
            </w:r>
          </w:p>
        </w:tc>
      </w:tr>
      <w:tr w:rsidR="00CD3EBA" w:rsidRPr="00160495" w14:paraId="76F07E6B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2BF3CA21" w14:textId="77777777" w:rsidR="00CD3EBA" w:rsidRPr="00160495" w:rsidRDefault="00CD3EBA" w:rsidP="00DB6747">
            <w:r w:rsidRPr="00160495">
              <w:t>1.</w:t>
            </w:r>
            <w:r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429E28E2" w14:textId="77777777" w:rsidR="00CD3EBA" w:rsidRPr="00160495" w:rsidRDefault="00CD3EBA" w:rsidP="00DB6747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48933839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2E0BF8B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321135C" w14:textId="3A75833A" w:rsidR="00CD3EBA" w:rsidRDefault="00CD3EBA" w:rsidP="00DB6747">
            <w:r>
              <w:t>10</w:t>
            </w:r>
            <w:r w:rsidRPr="00160495">
              <w:t>/</w:t>
            </w:r>
            <w:r>
              <w:t>10</w:t>
            </w:r>
            <w:r w:rsidRPr="00160495">
              <w:t>/201</w:t>
            </w:r>
            <w:r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3" w:name="_Toc496000091"/>
      <w:r w:rsidRPr="00160495">
        <w:lastRenderedPageBreak/>
        <w:t>Índ</w:t>
      </w:r>
      <w:r w:rsidR="007B26A2" w:rsidRPr="00160495">
        <w:t>ex</w:t>
      </w:r>
      <w:bookmarkEnd w:id="3"/>
    </w:p>
    <w:p w14:paraId="794AE464" w14:textId="01C97F10" w:rsidR="00CA4129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496000090" w:history="1">
        <w:r w:rsidR="00CA4129" w:rsidRPr="00380520">
          <w:rPr>
            <w:rStyle w:val="Hipervnculo"/>
          </w:rPr>
          <w:t>Control de Versions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_Toc496000090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BD24A6">
          <w:rPr>
            <w:webHidden/>
          </w:rPr>
          <w:t>2</w:t>
        </w:r>
        <w:r w:rsidR="00CA4129">
          <w:rPr>
            <w:webHidden/>
          </w:rPr>
          <w:fldChar w:fldCharType="end"/>
        </w:r>
      </w:hyperlink>
    </w:p>
    <w:p w14:paraId="4928D57A" w14:textId="35EDD246" w:rsidR="00CA4129" w:rsidRDefault="00AD0444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1" w:history="1">
        <w:r w:rsidR="00CA4129" w:rsidRPr="00380520">
          <w:rPr>
            <w:rStyle w:val="Hipervnculo"/>
          </w:rPr>
          <w:t>Índex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_Toc496000091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BD24A6">
          <w:rPr>
            <w:webHidden/>
          </w:rPr>
          <w:t>3</w:t>
        </w:r>
        <w:r w:rsidR="00CA4129">
          <w:rPr>
            <w:webHidden/>
          </w:rPr>
          <w:fldChar w:fldCharType="end"/>
        </w:r>
      </w:hyperlink>
    </w:p>
    <w:p w14:paraId="3E927A9E" w14:textId="047617C6" w:rsidR="00CA4129" w:rsidRDefault="00AD0444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2" w:history="1">
        <w:r w:rsidR="00CA4129" w:rsidRPr="00380520">
          <w:rPr>
            <w:rStyle w:val="Hipervnculo"/>
          </w:rPr>
          <w:t>1</w:t>
        </w:r>
        <w:r w:rsidR="00CA4129"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="00CA4129" w:rsidRPr="00380520">
          <w:rPr>
            <w:rStyle w:val="Hipervnculo"/>
          </w:rPr>
          <w:t>Pràctica #4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_Toc496000092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BD24A6">
          <w:rPr>
            <w:webHidden/>
          </w:rPr>
          <w:t>4</w:t>
        </w:r>
        <w:r w:rsidR="00CA4129">
          <w:rPr>
            <w:webHidden/>
          </w:rPr>
          <w:fldChar w:fldCharType="end"/>
        </w:r>
      </w:hyperlink>
    </w:p>
    <w:p w14:paraId="1476DC50" w14:textId="1E8CDF97" w:rsidR="00CA4129" w:rsidRDefault="00AD0444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496000093" w:history="1">
        <w:r w:rsidR="00CA4129" w:rsidRPr="00380520">
          <w:rPr>
            <w:rStyle w:val="Hipervnculo"/>
            <w:noProof/>
          </w:rPr>
          <w:t>1.1</w:t>
        </w:r>
        <w:r w:rsidR="00CA4129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CA4129" w:rsidRPr="00380520">
          <w:rPr>
            <w:rStyle w:val="Hipervnculo"/>
            <w:noProof/>
          </w:rPr>
          <w:t>Exercici 1</w:t>
        </w:r>
        <w:r w:rsidR="00CA4129">
          <w:rPr>
            <w:noProof/>
            <w:webHidden/>
          </w:rPr>
          <w:tab/>
        </w:r>
        <w:r w:rsidR="00CA4129">
          <w:rPr>
            <w:noProof/>
            <w:webHidden/>
          </w:rPr>
          <w:fldChar w:fldCharType="begin"/>
        </w:r>
        <w:r w:rsidR="00CA4129">
          <w:rPr>
            <w:noProof/>
            <w:webHidden/>
          </w:rPr>
          <w:instrText xml:space="preserve"> PAGEREF _Toc496000093 \h </w:instrText>
        </w:r>
        <w:r w:rsidR="00CA4129">
          <w:rPr>
            <w:noProof/>
            <w:webHidden/>
          </w:rPr>
        </w:r>
        <w:r w:rsidR="00CA4129">
          <w:rPr>
            <w:noProof/>
            <w:webHidden/>
          </w:rPr>
          <w:fldChar w:fldCharType="separate"/>
        </w:r>
        <w:r w:rsidR="00BD24A6">
          <w:rPr>
            <w:noProof/>
            <w:webHidden/>
          </w:rPr>
          <w:t>4</w:t>
        </w:r>
        <w:r w:rsidR="00CA4129">
          <w:rPr>
            <w:noProof/>
            <w:webHidden/>
          </w:rPr>
          <w:fldChar w:fldCharType="end"/>
        </w:r>
      </w:hyperlink>
    </w:p>
    <w:p w14:paraId="33FB4931" w14:textId="1AF66344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4" w:name="_Toc10470242"/>
      <w:bookmarkStart w:id="5" w:name="_Toc10607837"/>
      <w:bookmarkStart w:id="6" w:name="_Toc10984168"/>
      <w:bookmarkStart w:id="7" w:name="_Toc20821372"/>
      <w:bookmarkEnd w:id="0"/>
    </w:p>
    <w:p w14:paraId="33FB4932" w14:textId="1150F96A" w:rsidR="009B25E2" w:rsidRPr="00160495" w:rsidRDefault="00CA1AE9" w:rsidP="003B3315">
      <w:pPr>
        <w:pStyle w:val="Ttulo1"/>
      </w:pPr>
      <w:bookmarkStart w:id="8" w:name="_Toc496000092"/>
      <w:bookmarkEnd w:id="4"/>
      <w:bookmarkEnd w:id="5"/>
      <w:bookmarkEnd w:id="6"/>
      <w:bookmarkEnd w:id="7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236BC5">
        <w:t>4</w:t>
      </w:r>
      <w:bookmarkEnd w:id="8"/>
    </w:p>
    <w:p w14:paraId="56C3C7C0" w14:textId="0EA4E35A" w:rsidR="00B558B4" w:rsidRDefault="00AE740F" w:rsidP="00721451">
      <w:r>
        <w:t xml:space="preserve">En aquesta pràctica </w:t>
      </w:r>
      <w:r w:rsidR="00E435FB">
        <w:t>practicarem el disseny de formularis web que hem vist a la teoria, creant un registre web d’alumnes</w:t>
      </w:r>
      <w:r w:rsidR="00721451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9" w:name="_Toc496000093"/>
      <w:r w:rsidRPr="00160495">
        <w:t>Exercici 1</w:t>
      </w:r>
      <w:bookmarkEnd w:id="9"/>
    </w:p>
    <w:p w14:paraId="38C60513" w14:textId="6C50E7A5" w:rsidR="00662924" w:rsidRDefault="003F2B19" w:rsidP="003F2B19">
      <w:pPr>
        <w:shd w:val="clear" w:color="auto" w:fill="D9D9D9" w:themeFill="background1" w:themeFillShade="D9"/>
      </w:pPr>
      <w:r>
        <w:t>En aquesta entrega es tractarà de fer un formulari de registre amb informació dels alumnes, per fer-ho caldrà fer servir entrades de dades dels diferents tipus vistos a teoria</w:t>
      </w:r>
      <w:r w:rsidR="00137488">
        <w:t>. A més a més, practicarem amb l’ús de taules, ja que el contingut de tot el formulari (títols, labels, inputs, buttons, ...) haurà d’estar contingut en les cel·les d’una taula html.</w:t>
      </w:r>
    </w:p>
    <w:p w14:paraId="76D399D4" w14:textId="43A06096" w:rsidR="00137488" w:rsidRDefault="00137488" w:rsidP="003F2B19">
      <w:pPr>
        <w:shd w:val="clear" w:color="auto" w:fill="D9D9D9" w:themeFill="background1" w:themeFillShade="D9"/>
      </w:pPr>
      <w:r>
        <w:t>El resultat final que volem obtenir és el següent:</w:t>
      </w:r>
    </w:p>
    <w:p w14:paraId="7AA625DE" w14:textId="77777777" w:rsidR="00137488" w:rsidRDefault="00137488" w:rsidP="003F2B19">
      <w:pPr>
        <w:shd w:val="clear" w:color="auto" w:fill="D9D9D9" w:themeFill="background1" w:themeFillShade="D9"/>
      </w:pPr>
    </w:p>
    <w:p w14:paraId="3595FFD4" w14:textId="1F1D36F0" w:rsidR="00137488" w:rsidRDefault="00137488" w:rsidP="00844CB7">
      <w:pPr>
        <w:shd w:val="clear" w:color="auto" w:fill="D9D9D9" w:themeFill="background1" w:themeFillShade="D9"/>
      </w:pPr>
      <w:r>
        <w:rPr>
          <w:noProof/>
          <w:lang w:val="es-ES" w:eastAsia="es-ES"/>
        </w:rPr>
        <w:drawing>
          <wp:inline distT="0" distB="0" distL="0" distR="0" wp14:anchorId="1A17CD62" wp14:editId="516FA008">
            <wp:extent cx="5932805" cy="3317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4F4E" w14:textId="2D62E8A8" w:rsidR="00137488" w:rsidRDefault="00137488" w:rsidP="00844CB7">
      <w:pPr>
        <w:shd w:val="clear" w:color="auto" w:fill="D9D9D9" w:themeFill="background1" w:themeFillShade="D9"/>
      </w:pPr>
      <w:r>
        <w:t>A més a més, si tal com carrega el formulari, toquem el botó d’enviar, ens ho haurà d’impedir ja que hi ha certs camps que són obligatoris o d’altres que requereixen d’una validació automàtica de les dades amb que s’han omplert.</w:t>
      </w:r>
    </w:p>
    <w:p w14:paraId="46842E93" w14:textId="68FC9664" w:rsidR="00137488" w:rsidRDefault="00137488" w:rsidP="00844CB7">
      <w:pPr>
        <w:shd w:val="clear" w:color="auto" w:fill="D9D9D9" w:themeFill="background1" w:themeFillShade="D9"/>
      </w:pPr>
      <w:r>
        <w:t>Concretament els tres primers camps són obligatoris i a més a més, el camp de correu electrònic haurà de validar que el format del seu valor correspon a una adreça de mail vàlida.</w:t>
      </w:r>
    </w:p>
    <w:p w14:paraId="17931AD2" w14:textId="77777777" w:rsidR="00137488" w:rsidRDefault="00137488" w:rsidP="00844CB7">
      <w:pPr>
        <w:shd w:val="clear" w:color="auto" w:fill="D9D9D9" w:themeFill="background1" w:themeFillShade="D9"/>
      </w:pPr>
    </w:p>
    <w:p w14:paraId="608823CB" w14:textId="296A0927" w:rsidR="00137488" w:rsidRDefault="00137488" w:rsidP="00844CB7">
      <w:pPr>
        <w:shd w:val="clear" w:color="auto" w:fill="D9D9D9" w:themeFill="background1" w:themeFillShade="D9"/>
      </w:pPr>
      <w:r>
        <w:t>Amb el formulari buit els errors que ens ha de mostrar són:</w:t>
      </w:r>
    </w:p>
    <w:p w14:paraId="63EDD55D" w14:textId="1CEAFF81" w:rsidR="00137488" w:rsidRDefault="00137488" w:rsidP="00844CB7">
      <w:pPr>
        <w:shd w:val="clear" w:color="auto" w:fill="D9D9D9" w:themeFill="background1" w:themeFillShade="D9"/>
      </w:pPr>
      <w:r>
        <w:rPr>
          <w:noProof/>
          <w:lang w:val="es-ES" w:eastAsia="es-ES"/>
        </w:rPr>
        <w:drawing>
          <wp:inline distT="0" distB="0" distL="0" distR="0" wp14:anchorId="282DB39D" wp14:editId="4F94DCE4">
            <wp:extent cx="4954905" cy="44443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B307" w14:textId="4E5ED8E9" w:rsidR="00662924" w:rsidRDefault="00662924" w:rsidP="00844CB7">
      <w:pPr>
        <w:shd w:val="clear" w:color="auto" w:fill="D9D9D9" w:themeFill="background1" w:themeFillShade="D9"/>
      </w:pPr>
    </w:p>
    <w:p w14:paraId="27B44088" w14:textId="671EB667" w:rsidR="00137488" w:rsidRDefault="00137488" w:rsidP="00844CB7">
      <w:pPr>
        <w:shd w:val="clear" w:color="auto" w:fill="D9D9D9" w:themeFill="background1" w:themeFillShade="D9"/>
      </w:pPr>
      <w:r>
        <w:t>A més a més també hem de considerar el següent:</w:t>
      </w:r>
    </w:p>
    <w:p w14:paraId="4EB4D376" w14:textId="0073EE55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Quan es toca sobre qualsevol label, s’ha d’actuar sobre el camp en qüestió, molt útil pel cas dels radio i checkboxs (estan relacionats)</w:t>
      </w:r>
    </w:p>
    <w:p w14:paraId="39FA6FC3" w14:textId="6AE10932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focus inicial ha d’estar posicionat sobre el camp de Nom</w:t>
      </w:r>
    </w:p>
    <w:p w14:paraId="5D16A354" w14:textId="46127F9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Han d’aparèixer els placeholders que es veuen als diferents caps d’entrada de text.</w:t>
      </w:r>
    </w:p>
    <w:p w14:paraId="2048817C" w14:textId="5121FDC0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data de naixement ha d’aparèixer inicialitzat amb el valor que es mostra.</w:t>
      </w:r>
    </w:p>
    <w:p w14:paraId="20109AF3" w14:textId="1DD1A7E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color ha d’aparèixer amb el color vermell precarregat.</w:t>
      </w:r>
    </w:p>
    <w:p w14:paraId="0F22BBCF" w14:textId="0100630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checkbox M8 ha d’aparèixer marcat per defecte.</w:t>
      </w:r>
    </w:p>
    <w:p w14:paraId="00DD7BA0" w14:textId="5DE492EC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radiobutton ASIX ha d’aparèixer marcat per defecte.</w:t>
      </w:r>
    </w:p>
    <w:p w14:paraId="24E54F96" w14:textId="53D235B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combo de llista ha d’aparèixer amb l’opció “M’ha agradat seleccionada”.</w:t>
      </w:r>
    </w:p>
    <w:p w14:paraId="42635EB5" w14:textId="7705CCC2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lastRenderedPageBreak/>
        <w:t>El combo de llista ha de contenir els següents valors possibles:</w:t>
      </w:r>
    </w:p>
    <w:p w14:paraId="348D1B80" w14:textId="08B852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 molt</w:t>
      </w:r>
    </w:p>
    <w:p w14:paraId="224FD9BB" w14:textId="704BCD86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</w:t>
      </w:r>
    </w:p>
    <w:p w14:paraId="27187190" w14:textId="005195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Ni fu ni fa</w:t>
      </w:r>
    </w:p>
    <w:p w14:paraId="54EF4196" w14:textId="35F687E4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gaire</w:t>
      </w:r>
    </w:p>
    <w:p w14:paraId="4DC8010E" w14:textId="6B626178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gens</w:t>
      </w:r>
    </w:p>
    <w:p w14:paraId="4266BB78" w14:textId="6C2B2E83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Les notes possibles van del 0 al 10</w:t>
      </w:r>
    </w:p>
    <w:p w14:paraId="4FA45804" w14:textId="47D60A0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password, és un camp on la info que s’escriu es visualitza oculta.</w:t>
      </w:r>
    </w:p>
    <w:p w14:paraId="794B5C2C" w14:textId="59B13EA9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La longitud dels dos primers camps és 60, però en el primer camp el màxim de caràcters que s’admeten és 20, mentre que en el segon cas és 80.</w:t>
      </w:r>
    </w:p>
    <w:p w14:paraId="7FBDC06B" w14:textId="406F37D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tercer camp té una longitud de 30 i admet un màxim de 30 caràcters.</w:t>
      </w:r>
    </w:p>
    <w:p w14:paraId="05BDCBE9" w14:textId="4FED36D0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password és longitud 10 amb un màxim de 10 caràcters.</w:t>
      </w:r>
    </w:p>
    <w:p w14:paraId="5A5C9696" w14:textId="39E508D1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botó d’enviar respostes, ha d’enviar els resultats a una adreça de correu electrònica vàlida i amb l’asunto: “entrega4-m8-uf5”.</w:t>
      </w:r>
    </w:p>
    <w:p w14:paraId="18892560" w14:textId="3D73F78B" w:rsidR="00236BC5" w:rsidRDefault="00236BC5" w:rsidP="00844CB7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botó de netejar el formulari ha de reiniciar el valor de tots els camps.</w:t>
      </w:r>
    </w:p>
    <w:p w14:paraId="7D4FF076" w14:textId="2BB47E6B" w:rsidR="00236BC5" w:rsidRDefault="00236BC5" w:rsidP="00844CB7">
      <w:pPr>
        <w:shd w:val="clear" w:color="auto" w:fill="D9D9D9" w:themeFill="background1" w:themeFillShade="D9"/>
      </w:pPr>
    </w:p>
    <w:p w14:paraId="4EA517B7" w14:textId="45245C05" w:rsidR="00236BC5" w:rsidRDefault="00236BC5" w:rsidP="00844CB7">
      <w:pPr>
        <w:shd w:val="clear" w:color="auto" w:fill="D9D9D9" w:themeFill="background1" w:themeFillShade="D9"/>
      </w:pPr>
      <w:r>
        <w:t>L’espai entre cel·les i entre el text de les cel·les i els límits de la taula és de 10 píxels per ambdós casos (reviseu els atributs possibles de table).</w:t>
      </w:r>
    </w:p>
    <w:p w14:paraId="7FF47381" w14:textId="5E7D9241" w:rsidR="00236BC5" w:rsidRDefault="00236BC5" w:rsidP="00844CB7">
      <w:pPr>
        <w:shd w:val="clear" w:color="auto" w:fill="D9D9D9" w:themeFill="background1" w:themeFillShade="D9"/>
      </w:pPr>
      <w:r>
        <w:t>Finalment cal que considereu que tant pel títol com pels botons d’enviament de formulari, s’han d’ubicar en una “cel·la fusionada” és a dir, una cel·la que ocupa l’espai de dues (reviseu els atributs possibles de td i th).</w:t>
      </w:r>
    </w:p>
    <w:p w14:paraId="1F4EF2BA" w14:textId="77777777" w:rsidR="00236BC5" w:rsidRDefault="00236BC5" w:rsidP="00844CB7">
      <w:pPr>
        <w:shd w:val="clear" w:color="auto" w:fill="D9D9D9" w:themeFill="background1" w:themeFillShade="D9"/>
      </w:pPr>
    </w:p>
    <w:p w14:paraId="4934CE22" w14:textId="232FEEDD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</w:t>
      </w:r>
      <w:r w:rsidR="00844CB7">
        <w:t xml:space="preserve"> que serveixin per facilitar la lectura del codi font, aquests no els veurà l’usuari com és normal</w:t>
      </w:r>
      <w:r>
        <w:t>.</w:t>
      </w:r>
    </w:p>
    <w:p w14:paraId="00EB4F55" w14:textId="77777777" w:rsidR="003A6CFB" w:rsidRDefault="003A6CFB" w:rsidP="008B7F03">
      <w:pPr>
        <w:shd w:val="clear" w:color="auto" w:fill="D9D9D9" w:themeFill="background1" w:themeFillShade="D9"/>
      </w:pPr>
    </w:p>
    <w:p w14:paraId="6E6D45B2" w14:textId="2ECDC2F9" w:rsidR="004C7601" w:rsidRDefault="008B7F03" w:rsidP="00CA1AE9">
      <w:pPr>
        <w:shd w:val="clear" w:color="auto" w:fill="D9D9D9" w:themeFill="background1" w:themeFillShade="D9"/>
      </w:pPr>
      <w:r>
        <w:t>Per últim, no t’oblidis d’identar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26BD9251" w14:textId="1DC85262" w:rsidR="00D257B3" w:rsidRDefault="00D257B3" w:rsidP="00CA1AE9">
      <w:pPr>
        <w:shd w:val="clear" w:color="auto" w:fill="D9D9D9" w:themeFill="background1" w:themeFillShade="D9"/>
      </w:pPr>
    </w:p>
    <w:p w14:paraId="3AAF4E58" w14:textId="7E92DAB0" w:rsidR="008B7F03" w:rsidRDefault="008B7F03" w:rsidP="00CA1AE9">
      <w:pPr>
        <w:shd w:val="clear" w:color="auto" w:fill="D9D9D9" w:themeFill="background1" w:themeFillShade="D9"/>
      </w:pPr>
      <w:r>
        <w:lastRenderedPageBreak/>
        <w:t xml:space="preserve">Per ajudar-te pots consultar l’especificació html5: </w:t>
      </w:r>
      <w:hyperlink r:id="rId14" w:history="1">
        <w:r w:rsidRPr="000C109E">
          <w:rPr>
            <w:rStyle w:val="Hipervnculo"/>
          </w:rPr>
          <w:t>http://www.w3.org/TR/html/</w:t>
        </w:r>
      </w:hyperlink>
      <w:r>
        <w:t xml:space="preserve"> ,</w:t>
      </w:r>
      <w:r w:rsidR="00A177BF">
        <w:t xml:space="preserve"> el llistat de tags </w:t>
      </w:r>
      <w:hyperlink r:id="rId15" w:history="1">
        <w:r w:rsidR="00A177BF" w:rsidRPr="005222B2">
          <w:rPr>
            <w:rStyle w:val="Hipervnculo"/>
          </w:rPr>
          <w:t>https://www.w3schools.com/tags/</w:t>
        </w:r>
      </w:hyperlink>
      <w:r w:rsidR="00A177BF">
        <w:t>,</w:t>
      </w:r>
      <w:r>
        <w:t xml:space="preserve"> revisar el capítol 2 del llibre de text o inspeccionant el codi html d’altres webs.</w:t>
      </w:r>
    </w:p>
    <w:p w14:paraId="33FB4937" w14:textId="77777777" w:rsidR="00F0646C" w:rsidRPr="00160495" w:rsidRDefault="00F0646C" w:rsidP="00F0646C"/>
    <w:p w14:paraId="33FB494D" w14:textId="792BF3F3" w:rsidR="00D366C7" w:rsidRPr="008B7F03" w:rsidRDefault="00E3120B" w:rsidP="008B7F03">
      <w:pPr>
        <w:ind w:left="576"/>
      </w:pPr>
      <w:r>
        <w:rPr>
          <w:noProof/>
          <w:lang w:val="es-ES" w:eastAsia="es-ES"/>
        </w:rPr>
        <w:drawing>
          <wp:inline distT="0" distB="0" distL="0" distR="0" wp14:anchorId="263AB767" wp14:editId="7AC2C7AB">
            <wp:extent cx="5941695" cy="3160395"/>
            <wp:effectExtent l="0" t="0" r="190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6C7" w:rsidRPr="008B7F03" w:rsidSect="007B26A2">
      <w:headerReference w:type="default" r:id="rId17"/>
      <w:footerReference w:type="default" r:id="rId18"/>
      <w:headerReference w:type="first" r:id="rId19"/>
      <w:footerReference w:type="first" r:id="rId20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E9364" w14:textId="77777777" w:rsidR="00AD0444" w:rsidRDefault="00AD0444">
      <w:r>
        <w:separator/>
      </w:r>
    </w:p>
  </w:endnote>
  <w:endnote w:type="continuationSeparator" w:id="0">
    <w:p w14:paraId="2C32F0C8" w14:textId="77777777" w:rsidR="00AD0444" w:rsidRDefault="00AD0444">
      <w:r>
        <w:continuationSeparator/>
      </w:r>
    </w:p>
  </w:endnote>
  <w:endnote w:type="continuationNotice" w:id="1">
    <w:p w14:paraId="30E697E4" w14:textId="77777777" w:rsidR="00AD0444" w:rsidRDefault="00AD044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5A" w14:textId="2E4C88D8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2CF8A5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E03478">
      <w:rPr>
        <w:snapToGrid w:val="0"/>
        <w:szCs w:val="22"/>
        <w:lang w:val="es-ES_tradnl"/>
      </w:rPr>
      <w:t xml:space="preserve">Professor: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  <w:t xml:space="preserve">Pàg.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BD24A6">
      <w:rPr>
        <w:noProof/>
        <w:snapToGrid w:val="0"/>
        <w:color w:val="808080"/>
        <w:szCs w:val="22"/>
        <w:lang w:val="es-ES_tradnl"/>
      </w:rPr>
      <w:t>6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BD24A6">
      <w:rPr>
        <w:noProof/>
        <w:snapToGrid w:val="0"/>
        <w:color w:val="808080"/>
        <w:szCs w:val="22"/>
        <w:lang w:val="es-ES_tradnl"/>
      </w:rPr>
      <w:t>7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56DEA2EC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="00E03478">
      <w:rPr>
        <w:snapToGrid w:val="0"/>
        <w:szCs w:val="16"/>
        <w:lang w:val="es-ES_tradnl"/>
      </w:rPr>
      <w:t xml:space="preserve">Professor: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DBEC6" w14:textId="77777777" w:rsidR="00AD0444" w:rsidRDefault="00AD0444">
      <w:r>
        <w:separator/>
      </w:r>
    </w:p>
  </w:footnote>
  <w:footnote w:type="continuationSeparator" w:id="0">
    <w:p w14:paraId="79206010" w14:textId="77777777" w:rsidR="00AD0444" w:rsidRDefault="00AD0444">
      <w:r>
        <w:continuationSeparator/>
      </w:r>
    </w:p>
  </w:footnote>
  <w:footnote w:type="continuationNotice" w:id="1">
    <w:p w14:paraId="5AF50F1C" w14:textId="77777777" w:rsidR="00AD0444" w:rsidRDefault="00AD044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6070FC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44DCC507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BD24A6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06285DE7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BD24A6">
            <w:rPr>
              <w:b/>
              <w:color w:val="1F2A6A"/>
              <w:sz w:val="24"/>
              <w:lang w:val="es-ES_tradnl"/>
            </w:rPr>
            <w:t>UF5 - Entrega #4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4432A6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5C" w14:textId="77777777" w:rsidR="006F7B24" w:rsidRDefault="00CD2DE2">
    <w:r w:rsidRPr="00CD2DE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CE4503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F5B0FD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0E5B7017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12.75pt;visibility:visible;mso-wrap-style:square" o:bullet="t">
        <v:imagedata r:id="rId1" o:title="arrow"/>
      </v:shape>
    </w:pict>
  </w:numPicBullet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640B"/>
    <w:multiLevelType w:val="hybridMultilevel"/>
    <w:tmpl w:val="A9C43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2"/>
  </w:num>
  <w:num w:numId="11">
    <w:abstractNumId w:val="7"/>
  </w:num>
  <w:num w:numId="12">
    <w:abstractNumId w:val="0"/>
  </w:num>
  <w:num w:numId="13">
    <w:abstractNumId w:val="11"/>
  </w:num>
  <w:num w:numId="14">
    <w:abstractNumId w:val="13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66FB"/>
    <w:rsid w:val="00096D24"/>
    <w:rsid w:val="000A35EB"/>
    <w:rsid w:val="000B32E8"/>
    <w:rsid w:val="000C003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37488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36BC5"/>
    <w:rsid w:val="00240CE8"/>
    <w:rsid w:val="0024565E"/>
    <w:rsid w:val="00251320"/>
    <w:rsid w:val="0025249D"/>
    <w:rsid w:val="00271CF2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A6CFB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2B19"/>
    <w:rsid w:val="003F4219"/>
    <w:rsid w:val="003F4CAF"/>
    <w:rsid w:val="003F521E"/>
    <w:rsid w:val="00400945"/>
    <w:rsid w:val="004009EA"/>
    <w:rsid w:val="004059F2"/>
    <w:rsid w:val="00407F39"/>
    <w:rsid w:val="00417BCE"/>
    <w:rsid w:val="0042002A"/>
    <w:rsid w:val="00420167"/>
    <w:rsid w:val="004266CE"/>
    <w:rsid w:val="00430887"/>
    <w:rsid w:val="0043260A"/>
    <w:rsid w:val="0043528F"/>
    <w:rsid w:val="0043663F"/>
    <w:rsid w:val="004703AA"/>
    <w:rsid w:val="00471129"/>
    <w:rsid w:val="00471BE9"/>
    <w:rsid w:val="0047757F"/>
    <w:rsid w:val="004811B7"/>
    <w:rsid w:val="004A11DD"/>
    <w:rsid w:val="004A216C"/>
    <w:rsid w:val="004A4148"/>
    <w:rsid w:val="004A4869"/>
    <w:rsid w:val="004A4E8A"/>
    <w:rsid w:val="004A5124"/>
    <w:rsid w:val="004B3FF2"/>
    <w:rsid w:val="004C736A"/>
    <w:rsid w:val="004C7601"/>
    <w:rsid w:val="004D124C"/>
    <w:rsid w:val="004D2FA1"/>
    <w:rsid w:val="004D2FDF"/>
    <w:rsid w:val="004D4206"/>
    <w:rsid w:val="0051312E"/>
    <w:rsid w:val="00515D1C"/>
    <w:rsid w:val="00520944"/>
    <w:rsid w:val="00523C12"/>
    <w:rsid w:val="00524365"/>
    <w:rsid w:val="00524A4A"/>
    <w:rsid w:val="00550A91"/>
    <w:rsid w:val="00551620"/>
    <w:rsid w:val="00575B96"/>
    <w:rsid w:val="005805D4"/>
    <w:rsid w:val="00580A85"/>
    <w:rsid w:val="00593118"/>
    <w:rsid w:val="0059465E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2924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1451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B60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44CB7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B7F03"/>
    <w:rsid w:val="008C6B43"/>
    <w:rsid w:val="008E2317"/>
    <w:rsid w:val="008E752F"/>
    <w:rsid w:val="008F2CF8"/>
    <w:rsid w:val="008F4DFE"/>
    <w:rsid w:val="008F5A88"/>
    <w:rsid w:val="009010E6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A7446"/>
    <w:rsid w:val="009B046F"/>
    <w:rsid w:val="009B25E2"/>
    <w:rsid w:val="009B36B0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177BF"/>
    <w:rsid w:val="00A237CC"/>
    <w:rsid w:val="00A24442"/>
    <w:rsid w:val="00A33570"/>
    <w:rsid w:val="00A3432E"/>
    <w:rsid w:val="00A473DB"/>
    <w:rsid w:val="00A567F6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0444"/>
    <w:rsid w:val="00AD2097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5922"/>
    <w:rsid w:val="00B3725C"/>
    <w:rsid w:val="00B37951"/>
    <w:rsid w:val="00B44124"/>
    <w:rsid w:val="00B45700"/>
    <w:rsid w:val="00B459C9"/>
    <w:rsid w:val="00B45F9A"/>
    <w:rsid w:val="00B558B4"/>
    <w:rsid w:val="00B570B0"/>
    <w:rsid w:val="00B57B7B"/>
    <w:rsid w:val="00B60CF2"/>
    <w:rsid w:val="00B67318"/>
    <w:rsid w:val="00B67BB2"/>
    <w:rsid w:val="00B71DD5"/>
    <w:rsid w:val="00B76295"/>
    <w:rsid w:val="00B7655B"/>
    <w:rsid w:val="00B81B00"/>
    <w:rsid w:val="00BA0258"/>
    <w:rsid w:val="00BA6977"/>
    <w:rsid w:val="00BB63D5"/>
    <w:rsid w:val="00BC1ADE"/>
    <w:rsid w:val="00BC23C7"/>
    <w:rsid w:val="00BD1A0A"/>
    <w:rsid w:val="00BD2407"/>
    <w:rsid w:val="00BD24A6"/>
    <w:rsid w:val="00BD4A21"/>
    <w:rsid w:val="00BE0166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4212D"/>
    <w:rsid w:val="00C5072E"/>
    <w:rsid w:val="00C55F4D"/>
    <w:rsid w:val="00C56BC4"/>
    <w:rsid w:val="00C57F72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A0A6E"/>
    <w:rsid w:val="00CA1AE9"/>
    <w:rsid w:val="00CA412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D3EBA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257B3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120B"/>
    <w:rsid w:val="00E325DC"/>
    <w:rsid w:val="00E368B2"/>
    <w:rsid w:val="00E403BF"/>
    <w:rsid w:val="00E42045"/>
    <w:rsid w:val="00E42B6B"/>
    <w:rsid w:val="00E435FB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F2354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w3schools.com/tags/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w3.org/TR/html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2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05106FA-920C-4176-AA26-B4D7E69C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513</TotalTime>
  <Pages>1</Pages>
  <Words>652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4231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#4</dc:subject>
  <dc:creator>User</dc:creator>
  <cp:lastModifiedBy>User</cp:lastModifiedBy>
  <cp:revision>24</cp:revision>
  <cp:lastPrinted>2018-10-17T18:14:00Z</cp:lastPrinted>
  <dcterms:created xsi:type="dcterms:W3CDTF">2017-09-13T06:20:00Z</dcterms:created>
  <dcterms:modified xsi:type="dcterms:W3CDTF">2018-10-17T18:14:00Z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